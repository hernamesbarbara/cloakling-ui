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FC45" w14:textId="67118A12" w:rsidR="007C1379" w:rsidRDefault="00281B9A">
      <w:pPr>
        <w:pStyle w:val="Heading1"/>
      </w:pPr>
      <w:r>
        <w:t xml:space="preserve">Heading 1: </w:t>
      </w:r>
      <w:sdt>
        <w:sdtPr>
          <w:id w:val="1513797788"/>
          <w:placeholder>
            <w:docPart w:val="4D40D4AB0854A948831B972A5FB6D6F8"/>
          </w:placeholder>
          <w:temporary/>
          <w:showingPlcHdr/>
          <w15:appearance w15:val="hidden"/>
        </w:sdtPr>
        <w:sdtContent>
          <w:r w:rsidR="00000000">
            <w:t>Make a List…</w:t>
          </w:r>
        </w:sdtContent>
      </w:sdt>
    </w:p>
    <w:p w14:paraId="16FF3095" w14:textId="1B624169" w:rsidR="00281B9A" w:rsidRDefault="00281B9A">
      <w:pPr>
        <w:pStyle w:val="ListNumber"/>
      </w:pPr>
      <w:r>
        <w:t>This is an ordered list using numbers</w:t>
      </w:r>
    </w:p>
    <w:p w14:paraId="705B4360" w14:textId="348C7E99" w:rsidR="007C1379" w:rsidRDefault="00281B9A" w:rsidP="00281B9A">
      <w:pPr>
        <w:pStyle w:val="ListNumber"/>
      </w:pPr>
      <w:r>
        <w:t>This is the second of three items</w:t>
      </w:r>
    </w:p>
    <w:p w14:paraId="42436DB1" w14:textId="2D63F853" w:rsidR="00281B9A" w:rsidRDefault="00281B9A" w:rsidP="00281B9A">
      <w:pPr>
        <w:pStyle w:val="ListNumber"/>
      </w:pPr>
      <w:r>
        <w:t>This is the third of three items</w:t>
      </w:r>
    </w:p>
    <w:p w14:paraId="78349A4E" w14:textId="6597E398" w:rsidR="007C1379" w:rsidRDefault="00281B9A">
      <w:pPr>
        <w:pStyle w:val="Heading2"/>
      </w:pPr>
      <w:r>
        <w:t xml:space="preserve">Heading 2: </w:t>
      </w:r>
      <w:r w:rsidR="00000000">
        <w:t>To learn more and get OneNote, visit</w:t>
      </w:r>
      <w:r>
        <w:t xml:space="preserve"> this URL</w:t>
      </w:r>
      <w:r w:rsidR="00000000">
        <w:t xml:space="preserve"> </w:t>
      </w:r>
      <w:hyperlink r:id="rId7" w:history="1">
        <w:r w:rsidR="00000000">
          <w:rPr>
            <w:rStyle w:val="Hyperlink"/>
          </w:rPr>
          <w:t>www.onenote.com</w:t>
        </w:r>
      </w:hyperlink>
      <w:r w:rsidR="00000000">
        <w:t>.</w:t>
      </w:r>
    </w:p>
    <w:p w14:paraId="3CE32CD1" w14:textId="77777777" w:rsidR="00281B9A" w:rsidRDefault="00281B9A" w:rsidP="00281B9A"/>
    <w:p w14:paraId="61072C2B" w14:textId="0C9E7260" w:rsidR="00281B9A" w:rsidRPr="00281B9A" w:rsidRDefault="00281B9A" w:rsidP="00281B9A">
      <w:r>
        <w:t xml:space="preserve">And this is a basic paragraph. It contains the name John </w:t>
      </w:r>
      <w:r w:rsidRPr="00281B9A">
        <w:t>Mahlock</w:t>
      </w:r>
      <w:r>
        <w:t xml:space="preserve"> and </w:t>
      </w:r>
      <w:r w:rsidRPr="00281B9A">
        <w:t>Rudy Min</w:t>
      </w:r>
      <w:r>
        <w:t xml:space="preserve">er. </w:t>
      </w:r>
    </w:p>
    <w:sectPr w:rsidR="00281B9A" w:rsidRPr="00281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670EA" w14:textId="77777777" w:rsidR="00FE735C" w:rsidRDefault="00FE735C">
      <w:pPr>
        <w:spacing w:after="0" w:line="240" w:lineRule="auto"/>
      </w:pPr>
      <w:r>
        <w:separator/>
      </w:r>
    </w:p>
    <w:p w14:paraId="1246A27E" w14:textId="77777777" w:rsidR="00FE735C" w:rsidRDefault="00FE735C"/>
    <w:p w14:paraId="3AD47B50" w14:textId="77777777" w:rsidR="00FE735C" w:rsidRDefault="00FE735C"/>
  </w:endnote>
  <w:endnote w:type="continuationSeparator" w:id="0">
    <w:p w14:paraId="77CABE84" w14:textId="77777777" w:rsidR="00FE735C" w:rsidRDefault="00FE735C">
      <w:pPr>
        <w:spacing w:after="0" w:line="240" w:lineRule="auto"/>
      </w:pPr>
      <w:r>
        <w:continuationSeparator/>
      </w:r>
    </w:p>
    <w:p w14:paraId="37FBD87F" w14:textId="77777777" w:rsidR="00FE735C" w:rsidRDefault="00FE735C"/>
    <w:p w14:paraId="53AD546E" w14:textId="77777777" w:rsidR="00FE735C" w:rsidRDefault="00FE7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6F3E0" w14:textId="77777777" w:rsidR="007C1379" w:rsidRDefault="007C1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BAF5D" w14:textId="77777777" w:rsidR="007C137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0CC54" w14:textId="77777777" w:rsidR="007C1379" w:rsidRDefault="007C1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9747B" w14:textId="77777777" w:rsidR="00FE735C" w:rsidRDefault="00FE735C">
      <w:pPr>
        <w:spacing w:after="0" w:line="240" w:lineRule="auto"/>
      </w:pPr>
      <w:r>
        <w:separator/>
      </w:r>
    </w:p>
    <w:p w14:paraId="3AB68B18" w14:textId="77777777" w:rsidR="00FE735C" w:rsidRDefault="00FE735C"/>
    <w:p w14:paraId="0802ED97" w14:textId="77777777" w:rsidR="00FE735C" w:rsidRDefault="00FE735C"/>
  </w:footnote>
  <w:footnote w:type="continuationSeparator" w:id="0">
    <w:p w14:paraId="7C97DCF1" w14:textId="77777777" w:rsidR="00FE735C" w:rsidRDefault="00FE735C">
      <w:pPr>
        <w:spacing w:after="0" w:line="240" w:lineRule="auto"/>
      </w:pPr>
      <w:r>
        <w:continuationSeparator/>
      </w:r>
    </w:p>
    <w:p w14:paraId="690410A5" w14:textId="77777777" w:rsidR="00FE735C" w:rsidRDefault="00FE735C"/>
    <w:p w14:paraId="5BFF76F6" w14:textId="77777777" w:rsidR="00FE735C" w:rsidRDefault="00FE73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F2BCD" w14:textId="77777777" w:rsidR="007C1379" w:rsidRDefault="007C1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7079D" w14:textId="77777777" w:rsidR="007C1379" w:rsidRDefault="007C1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920FB" w14:textId="77777777" w:rsidR="007C1379" w:rsidRDefault="007C1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269977">
    <w:abstractNumId w:val="9"/>
  </w:num>
  <w:num w:numId="2" w16cid:durableId="999309769">
    <w:abstractNumId w:val="8"/>
  </w:num>
  <w:num w:numId="3" w16cid:durableId="957951496">
    <w:abstractNumId w:val="7"/>
  </w:num>
  <w:num w:numId="4" w16cid:durableId="1316839518">
    <w:abstractNumId w:val="6"/>
  </w:num>
  <w:num w:numId="5" w16cid:durableId="1462264765">
    <w:abstractNumId w:val="5"/>
  </w:num>
  <w:num w:numId="6" w16cid:durableId="390882648">
    <w:abstractNumId w:val="4"/>
  </w:num>
  <w:num w:numId="7" w16cid:durableId="2088335804">
    <w:abstractNumId w:val="3"/>
  </w:num>
  <w:num w:numId="8" w16cid:durableId="740907214">
    <w:abstractNumId w:val="2"/>
  </w:num>
  <w:num w:numId="9" w16cid:durableId="816606004">
    <w:abstractNumId w:val="1"/>
  </w:num>
  <w:num w:numId="10" w16cid:durableId="586575922">
    <w:abstractNumId w:val="0"/>
  </w:num>
  <w:num w:numId="11" w16cid:durableId="1370759414">
    <w:abstractNumId w:val="11"/>
  </w:num>
  <w:num w:numId="12" w16cid:durableId="770511589">
    <w:abstractNumId w:val="9"/>
    <w:lvlOverride w:ilvl="0">
      <w:startOverride w:val="1"/>
    </w:lvlOverride>
  </w:num>
  <w:num w:numId="13" w16cid:durableId="1898054953">
    <w:abstractNumId w:val="10"/>
  </w:num>
  <w:num w:numId="14" w16cid:durableId="1581061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9A"/>
    <w:rsid w:val="00281B9A"/>
    <w:rsid w:val="007C1379"/>
    <w:rsid w:val="00FA593A"/>
    <w:rsid w:val="00F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610DC"/>
  <w15:chartTrackingRefBased/>
  <w15:docId w15:val="{1D60B905-D3F7-7C4D-A618-9FF560F9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rnamesbarbara/Library/Containers/com.microsoft.Word/Data/Library/Application%20Support/Microsoft/Office/16.0/DTS/en-US%7b671A97CE-9EC0-2945-A139-E7C3705AD68C%7d/%7b1F02A98F-22D2-8B4E-B8C5-E842275C9C35%7dtf1000208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D40D4AB0854A948831B972A5FB6D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959D0-2BBC-AE47-B064-894A7CE2790E}"/>
      </w:docPartPr>
      <w:docPartBody>
        <w:p w:rsidR="00000000" w:rsidRDefault="00000000">
          <w:pPr>
            <w:pStyle w:val="4D40D4AB0854A948831B972A5FB6D6F8"/>
          </w:pPr>
          <w:r>
            <w:t>Make a List…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156082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887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64"/>
    <w:rsid w:val="00BE0A64"/>
    <w:rsid w:val="00F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0D4AB0854A948831B972A5FB6D6F8">
    <w:name w:val="4D40D4AB0854A948831B972A5FB6D6F8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tabs>
        <w:tab w:val="clear" w:pos="432"/>
      </w:tabs>
      <w:spacing w:after="120" w:line="288" w:lineRule="auto"/>
      <w:ind w:left="0" w:firstLine="0"/>
    </w:pPr>
    <w:rPr>
      <w:rFonts w:eastAsiaTheme="minorHAnsi"/>
      <w:color w:val="595959" w:themeColor="text1" w:themeTint="A6"/>
      <w:kern w:val="0"/>
      <w:sz w:val="28"/>
      <w:szCs w:val="28"/>
      <w:lang w:eastAsia="ja-JP"/>
      <w14:ligatures w14:val="none"/>
    </w:rPr>
  </w:style>
  <w:style w:type="paragraph" w:customStyle="1" w:styleId="1EC64C50C2DB7346B926A4E2E52D97C6">
    <w:name w:val="1EC64C50C2DB7346B926A4E2E52D97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hernamesbarbara</dc:creator>
  <cp:keywords/>
  <dc:description/>
  <cp:lastModifiedBy>windom earle</cp:lastModifiedBy>
  <cp:revision>1</cp:revision>
  <dcterms:created xsi:type="dcterms:W3CDTF">2025-10-16T14:58:00Z</dcterms:created>
  <dcterms:modified xsi:type="dcterms:W3CDTF">2025-10-16T15:01:00Z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