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FBEE" w14:textId="525B75DE" w:rsidR="00986F87" w:rsidRDefault="00791CFE">
      <w:pPr>
        <w:pStyle w:val="Date"/>
      </w:pPr>
      <w:r>
        <w:t>October 16, 2025</w:t>
      </w:r>
    </w:p>
    <w:p w14:paraId="36B4B3AD" w14:textId="0C225F5C" w:rsidR="00986F87" w:rsidRDefault="00791CFE">
      <w:pPr>
        <w:pStyle w:val="Title"/>
      </w:pPr>
      <w:r>
        <w:t>Title: this is the title</w:t>
      </w:r>
    </w:p>
    <w:p w14:paraId="4D5DC1FF" w14:textId="7FA741BF" w:rsidR="00986F87" w:rsidRDefault="00791CFE">
      <w:pPr>
        <w:pStyle w:val="Heading1"/>
      </w:pPr>
      <w:r>
        <w:t>Heading 1: this is heading</w:t>
      </w:r>
    </w:p>
    <w:p w14:paraId="20E83EC9" w14:textId="3DDDD673" w:rsidR="00986F87" w:rsidRDefault="00791CFE">
      <w:r>
        <w:t xml:space="preserve">This is a paragraph with PII: </w:t>
      </w:r>
      <w:r w:rsidRPr="00791CFE">
        <w:t>It contains the name John Mahlock and Rudy Miner.</w:t>
      </w:r>
    </w:p>
    <w:p w14:paraId="08BD751F" w14:textId="49A689D2" w:rsidR="00986F87" w:rsidRDefault="00791CFE">
      <w:pPr>
        <w:pStyle w:val="Heading2"/>
      </w:pPr>
      <w:r>
        <w:t>HEADING 2: this is the heading 2 style</w:t>
      </w:r>
    </w:p>
    <w:p w14:paraId="0BA7CDD3" w14:textId="3C7B31B8" w:rsidR="00986F87" w:rsidRDefault="00791CFE" w:rsidP="00791CFE">
      <w:pPr>
        <w:pStyle w:val="Heading3"/>
      </w:pPr>
      <w:r>
        <w:t>And this is another level in the ordered list</w:t>
      </w:r>
    </w:p>
    <w:p w14:paraId="1FF0D80E" w14:textId="060EED98" w:rsidR="00791CFE" w:rsidRDefault="00791CFE" w:rsidP="00791CFE">
      <w:pPr>
        <w:pStyle w:val="Heading3"/>
      </w:pPr>
      <w:r>
        <w:t xml:space="preserve">It has two </w:t>
      </w:r>
      <w:proofErr w:type="gramStart"/>
      <w:r>
        <w:t>items</w:t>
      </w:r>
      <w:proofErr w:type="gramEnd"/>
      <w:r>
        <w:t xml:space="preserve"> and this is item number two</w:t>
      </w:r>
    </w:p>
    <w:p w14:paraId="3F8FDB8A" w14:textId="12AB7797" w:rsidR="00986F87" w:rsidRDefault="00791CFE">
      <w:pPr>
        <w:pStyle w:val="Heading1"/>
      </w:pPr>
      <w:r>
        <w:t>heading 1: another heading 1 level in the ordrered list</w:t>
      </w:r>
    </w:p>
    <w:p w14:paraId="4746061B" w14:textId="2AAF56DB" w:rsidR="00791CFE" w:rsidRDefault="00791CFE" w:rsidP="00791CF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Aenean </w:t>
      </w:r>
      <w:proofErr w:type="spellStart"/>
      <w:r>
        <w:t>commodo</w:t>
      </w:r>
      <w:proofErr w:type="spellEnd"/>
      <w:r>
        <w:t xml:space="preserve"> ligula</w:t>
      </w:r>
    </w:p>
    <w:p w14:paraId="6465154B" w14:textId="77777777" w:rsidR="00791CFE" w:rsidRDefault="00791CFE" w:rsidP="00791CFE">
      <w:proofErr w:type="spellStart"/>
      <w:r>
        <w:t>eget</w:t>
      </w:r>
      <w:proofErr w:type="spellEnd"/>
      <w:r>
        <w:t xml:space="preserve"> dolor. Aenean </w:t>
      </w:r>
      <w:proofErr w:type="spellStart"/>
      <w:r>
        <w:t>massa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</w:t>
      </w:r>
    </w:p>
    <w:p w14:paraId="14EED622" w14:textId="77777777" w:rsidR="00791CFE" w:rsidRDefault="00791CFE" w:rsidP="00791CFE"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nec, </w:t>
      </w:r>
      <w:proofErr w:type="spellStart"/>
      <w:r>
        <w:t>pellentesque</w:t>
      </w:r>
      <w:proofErr w:type="spellEnd"/>
    </w:p>
    <w:p w14:paraId="6F8DFCD6" w14:textId="42FACDA0" w:rsidR="00986F87" w:rsidRDefault="00791CFE" w:rsidP="00791CFE"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Nulla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</w:p>
    <w:p w14:paraId="60E1EF60" w14:textId="77777777" w:rsidR="00791CFE" w:rsidRDefault="00791CFE" w:rsidP="00791CFE"/>
    <w:p w14:paraId="42068629" w14:textId="77777777" w:rsidR="00791CFE" w:rsidRDefault="00791CFE" w:rsidP="00791CFE"/>
    <w:sectPr w:rsidR="00791CF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7FEE9" w14:textId="77777777" w:rsidR="004503B8" w:rsidRDefault="004503B8">
      <w:pPr>
        <w:spacing w:after="0" w:line="240" w:lineRule="auto"/>
      </w:pPr>
      <w:r>
        <w:separator/>
      </w:r>
    </w:p>
    <w:p w14:paraId="0F6B18B9" w14:textId="77777777" w:rsidR="004503B8" w:rsidRDefault="004503B8"/>
  </w:endnote>
  <w:endnote w:type="continuationSeparator" w:id="0">
    <w:p w14:paraId="0E66CB55" w14:textId="77777777" w:rsidR="004503B8" w:rsidRDefault="004503B8">
      <w:pPr>
        <w:spacing w:after="0" w:line="240" w:lineRule="auto"/>
      </w:pPr>
      <w:r>
        <w:continuationSeparator/>
      </w:r>
    </w:p>
    <w:p w14:paraId="18934071" w14:textId="77777777" w:rsidR="004503B8" w:rsidRDefault="00450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FE9E3" w14:textId="77777777" w:rsidR="00986F8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BF8AE" w14:textId="77777777" w:rsidR="004503B8" w:rsidRDefault="004503B8">
      <w:pPr>
        <w:spacing w:after="0" w:line="240" w:lineRule="auto"/>
      </w:pPr>
      <w:r>
        <w:separator/>
      </w:r>
    </w:p>
    <w:p w14:paraId="00500F2B" w14:textId="77777777" w:rsidR="004503B8" w:rsidRDefault="004503B8"/>
  </w:footnote>
  <w:footnote w:type="continuationSeparator" w:id="0">
    <w:p w14:paraId="5537F452" w14:textId="77777777" w:rsidR="004503B8" w:rsidRDefault="004503B8">
      <w:pPr>
        <w:spacing w:after="0" w:line="240" w:lineRule="auto"/>
      </w:pPr>
      <w:r>
        <w:continuationSeparator/>
      </w:r>
    </w:p>
    <w:p w14:paraId="5EA4D698" w14:textId="77777777" w:rsidR="004503B8" w:rsidRDefault="004503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738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FE"/>
    <w:rsid w:val="004503B8"/>
    <w:rsid w:val="00791CFE"/>
    <w:rsid w:val="00986F87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8D56"/>
  <w15:chartTrackingRefBased/>
  <w15:docId w15:val="{496472BA-CF45-DE4E-A177-BE023BC0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rnamesbarbara/Library/Containers/com.microsoft.Word/Data/Library/Application%20Support/Microsoft/Office/16.0/DTS/en-US%7b671A97CE-9EC0-2945-A139-E7C3705AD68C%7d/%7bCDB31150-EE18-C942-A12A-9B992AB00D5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hernamesbarbara</dc:creator>
  <cp:keywords/>
  <dc:description/>
  <cp:lastModifiedBy>windom earle</cp:lastModifiedBy>
  <cp:revision>1</cp:revision>
  <dcterms:created xsi:type="dcterms:W3CDTF">2025-10-16T15:01:00Z</dcterms:created>
  <dcterms:modified xsi:type="dcterms:W3CDTF">2025-10-16T15:03:00Z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